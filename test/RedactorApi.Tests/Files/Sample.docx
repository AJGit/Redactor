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DA230E" w14:paraId="25F378B4" w14:textId="77777777" w:rsidTr="001A67A1">
        <w:trPr>
          <w:trHeight w:val="4410"/>
        </w:trPr>
        <w:tc>
          <w:tcPr>
            <w:tcW w:w="3600" w:type="dxa"/>
            <w:vAlign w:val="bottom"/>
          </w:tcPr>
          <w:p w14:paraId="3CC2548F" w14:textId="77777777" w:rsidR="001B2ABD" w:rsidRPr="00DA230E" w:rsidRDefault="001B2ABD" w:rsidP="001B2ABD">
            <w:pPr>
              <w:tabs>
                <w:tab w:val="left" w:pos="990"/>
              </w:tabs>
              <w:jc w:val="center"/>
              <w:rPr>
                <w:lang w:val="en-GB"/>
              </w:rPr>
            </w:pPr>
            <w:r w:rsidRPr="00DA230E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6973370" wp14:editId="719CFE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A0E812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632B4F0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  <w:vAlign w:val="bottom"/>
          </w:tcPr>
          <w:p w14:paraId="11535CE3" w14:textId="0C6A3B24" w:rsidR="001A67A1" w:rsidRPr="001A67A1" w:rsidRDefault="001A67A1" w:rsidP="001A67A1">
            <w:pPr>
              <w:rPr>
                <w:lang w:val="en-GB"/>
              </w:rPr>
            </w:pPr>
            <w:r w:rsidRPr="001A67A1">
              <w:rPr>
                <w:caps/>
                <w:color w:val="000000" w:themeColor="text1"/>
                <w:sz w:val="96"/>
                <w:szCs w:val="76"/>
              </w:rPr>
              <w:t>Ethan Michael Johnson</w:t>
            </w:r>
          </w:p>
          <w:p w14:paraId="4FFC87D3" w14:textId="26713D64" w:rsidR="001B2ABD" w:rsidRPr="00DA230E" w:rsidRDefault="001A67A1" w:rsidP="001B2ABD">
            <w:pPr>
              <w:pStyle w:val="Subtitle"/>
              <w:rPr>
                <w:lang w:val="en-GB"/>
              </w:rPr>
            </w:pPr>
            <w:r>
              <w:rPr>
                <w:spacing w:val="0"/>
                <w:w w:val="100"/>
                <w:lang w:val="en-GB"/>
              </w:rPr>
              <w:t>Software developer</w:t>
            </w:r>
          </w:p>
        </w:tc>
      </w:tr>
      <w:tr w:rsidR="001B2ABD" w:rsidRPr="00DA230E" w14:paraId="366799EE" w14:textId="77777777" w:rsidTr="001A67A1">
        <w:tc>
          <w:tcPr>
            <w:tcW w:w="3600" w:type="dxa"/>
          </w:tcPr>
          <w:sdt>
            <w:sdtPr>
              <w:rPr>
                <w:lang w:val="en-GB"/>
              </w:rPr>
              <w:id w:val="-1711873194"/>
              <w:placeholder>
                <w:docPart w:val="FDC8023DD2A64CD1B9EF78745FCED644"/>
              </w:placeholder>
              <w:temporary/>
              <w:showingPlcHdr/>
              <w15:appearance w15:val="hidden"/>
            </w:sdtPr>
            <w:sdtContent>
              <w:p w14:paraId="086A5D12" w14:textId="77777777" w:rsidR="001B2ABD" w:rsidRPr="00DA230E" w:rsidRDefault="00036450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Profile</w:t>
                </w:r>
              </w:p>
            </w:sdtContent>
          </w:sdt>
          <w:p w14:paraId="7381408C" w14:textId="1B6D9088" w:rsidR="00036450" w:rsidRPr="00DA230E" w:rsidRDefault="001A67A1" w:rsidP="00036450">
            <w:pPr>
              <w:rPr>
                <w:lang w:val="en-GB"/>
              </w:rPr>
            </w:pPr>
            <w:r w:rsidRPr="001A67A1">
              <w:t>Highly motivated and detail-oriented IT professional with a strong passion for software development, database management, and problem-solving. Proficient in C#, Microsoft SQL, and various .NET technologies. Proven ability to work effectively in team-based environments and deliver high-quality solutions under tight deadlines.</w:t>
            </w:r>
          </w:p>
          <w:p w14:paraId="40961FDD" w14:textId="77777777" w:rsidR="00036450" w:rsidRPr="00DA230E" w:rsidRDefault="00036450" w:rsidP="00036450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1954003311"/>
              <w:placeholder>
                <w:docPart w:val="7E0B7019CB184FC6AC6169BE8DAD27F9"/>
              </w:placeholder>
              <w:temporary/>
              <w:showingPlcHdr/>
              <w15:appearance w15:val="hidden"/>
            </w:sdtPr>
            <w:sdtContent>
              <w:p w14:paraId="5A51356E" w14:textId="77777777" w:rsidR="00036450" w:rsidRPr="00DA230E" w:rsidRDefault="004813B3" w:rsidP="00036450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CONTACT</w:t>
                </w:r>
              </w:p>
            </w:sdtContent>
          </w:sdt>
          <w:sdt>
            <w:sdtPr>
              <w:rPr>
                <w:lang w:val="en-GB"/>
              </w:rPr>
              <w:id w:val="1111563247"/>
              <w:placeholder>
                <w:docPart w:val="B21BEC8DA8EA4E98BBAF38D3029FF465"/>
              </w:placeholder>
              <w:temporary/>
              <w:showingPlcHdr/>
              <w15:appearance w15:val="hidden"/>
            </w:sdtPr>
            <w:sdtContent>
              <w:p w14:paraId="787B961F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PHONE NUMBER:</w:t>
                </w:r>
              </w:p>
            </w:sdtContent>
          </w:sdt>
          <w:sdt>
            <w:sdtPr>
              <w:rPr>
                <w:lang w:val="en-GB"/>
              </w:rPr>
              <w:id w:val="-324128318"/>
              <w:placeholder>
                <w:docPart w:val="F5A9D410F0DA4EB59F183843E306E3C4"/>
              </w:placeholder>
              <w:temporary/>
              <w:showingPlcHdr/>
              <w15:appearance w15:val="hidden"/>
            </w:sdtPr>
            <w:sdtContent>
              <w:p w14:paraId="383B294F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+678 555 0103</w:t>
                </w:r>
              </w:p>
            </w:sdtContent>
          </w:sdt>
          <w:p w14:paraId="50AC93E4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67859272"/>
              <w:placeholder>
                <w:docPart w:val="346CC5085E2A45B1A69FAEFEDD35A83B"/>
              </w:placeholder>
              <w:temporary/>
              <w:showingPlcHdr/>
              <w15:appearance w15:val="hidden"/>
            </w:sdtPr>
            <w:sdtContent>
              <w:p w14:paraId="07B263A7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WEBSITE:</w:t>
                </w:r>
              </w:p>
            </w:sdtContent>
          </w:sdt>
          <w:p w14:paraId="61A5BEA1" w14:textId="1194DF2F" w:rsidR="004D3011" w:rsidRPr="00DA230E" w:rsidRDefault="001A67A1" w:rsidP="004D3011">
            <w:pPr>
              <w:rPr>
                <w:lang w:val="en-GB"/>
              </w:rPr>
            </w:pPr>
            <w:r>
              <w:rPr>
                <w:lang w:val="en-GB"/>
              </w:rPr>
              <w:t>www.mysite.me</w:t>
            </w:r>
          </w:p>
          <w:p w14:paraId="2E8F12D6" w14:textId="77777777" w:rsidR="004D3011" w:rsidRPr="00DA230E" w:rsidRDefault="004D3011" w:rsidP="004D3011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240260293"/>
              <w:placeholder>
                <w:docPart w:val="7BA69D149CB94684890EADA157586509"/>
              </w:placeholder>
              <w:temporary/>
              <w:showingPlcHdr/>
              <w15:appearance w15:val="hidden"/>
            </w:sdtPr>
            <w:sdtContent>
              <w:p w14:paraId="41D2683F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EMAIL ADDRESS:</w:t>
                </w:r>
              </w:p>
            </w:sdtContent>
          </w:sdt>
          <w:sdt>
            <w:sdtPr>
              <w:rPr>
                <w:lang w:val="en-GB"/>
              </w:rPr>
              <w:id w:val="-1223903890"/>
              <w:placeholder>
                <w:docPart w:val="887ECEE35CCD453DB68A3FD17F2FDDB9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color w:val="DD8047" w:themeColor="accent2"/>
                <w:u w:val="single"/>
              </w:rPr>
            </w:sdtEndPr>
            <w:sdtContent>
              <w:p w14:paraId="3FF5FDD2" w14:textId="77777777" w:rsidR="00036450" w:rsidRPr="00DA230E" w:rsidRDefault="00E4381A" w:rsidP="004D3011">
                <w:pPr>
                  <w:rPr>
                    <w:rStyle w:val="Hyperlink"/>
                    <w:lang w:val="en-GB"/>
                  </w:rPr>
                </w:pPr>
                <w:r w:rsidRPr="00DA230E">
                  <w:rPr>
                    <w:rStyle w:val="Hyperlink"/>
                    <w:lang w:val="en-GB" w:bidi="en-GB"/>
                  </w:rPr>
                  <w:t>someone@example.com</w:t>
                </w:r>
                <w:hyperlink r:id="rId12" w:history="1"/>
              </w:p>
            </w:sdtContent>
          </w:sdt>
          <w:sdt>
            <w:sdtPr>
              <w:rPr>
                <w:lang w:val="en-GB"/>
              </w:rPr>
              <w:id w:val="-1444214663"/>
              <w:placeholder>
                <w:docPart w:val="6967B8D78BC5472EA7F64278FA9E6335"/>
              </w:placeholder>
              <w:temporary/>
              <w:showingPlcHdr/>
              <w15:appearance w15:val="hidden"/>
            </w:sdtPr>
            <w:sdtContent>
              <w:p w14:paraId="5B173F53" w14:textId="77777777" w:rsidR="004D3011" w:rsidRPr="00DA230E" w:rsidRDefault="002400EB" w:rsidP="004D3011">
                <w:pPr>
                  <w:pStyle w:val="Heading3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HOBBIES</w:t>
                </w:r>
              </w:p>
            </w:sdtContent>
          </w:sdt>
          <w:sdt>
            <w:sdtPr>
              <w:rPr>
                <w:lang w:val="en-GB"/>
              </w:rPr>
              <w:id w:val="1444813694"/>
              <w:placeholder>
                <w:docPart w:val="BF9DB083E7624A0FA4C30E0EB21903CF"/>
              </w:placeholder>
              <w:temporary/>
              <w:showingPlcHdr/>
              <w15:appearance w15:val="hidden"/>
            </w:sdtPr>
            <w:sdtContent>
              <w:p w14:paraId="25E52B6B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Hobby no. 1</w:t>
                </w:r>
              </w:p>
            </w:sdtContent>
          </w:sdt>
          <w:sdt>
            <w:sdtPr>
              <w:rPr>
                <w:lang w:val="en-GB"/>
              </w:rPr>
              <w:id w:val="127826779"/>
              <w:placeholder>
                <w:docPart w:val="18E66FA513DC46C9884A4EA7EC85E5D9"/>
              </w:placeholder>
              <w:temporary/>
              <w:showingPlcHdr/>
              <w15:appearance w15:val="hidden"/>
            </w:sdtPr>
            <w:sdtContent>
              <w:p w14:paraId="63BF80A9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Hobby no. 2</w:t>
                </w:r>
              </w:p>
            </w:sdtContent>
          </w:sdt>
          <w:sdt>
            <w:sdtPr>
              <w:rPr>
                <w:lang w:val="en-GB"/>
              </w:rPr>
              <w:id w:val="-1460640448"/>
              <w:placeholder>
                <w:docPart w:val="A238974338BA40CFB3DB6B296969094D"/>
              </w:placeholder>
              <w:temporary/>
              <w:showingPlcHdr/>
              <w15:appearance w15:val="hidden"/>
            </w:sdtPr>
            <w:sdtContent>
              <w:p w14:paraId="44B7B69A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Hobby no. 3</w:t>
                </w:r>
              </w:p>
            </w:sdtContent>
          </w:sdt>
          <w:sdt>
            <w:sdtPr>
              <w:rPr>
                <w:lang w:val="en-GB"/>
              </w:rPr>
              <w:id w:val="-1376452077"/>
              <w:placeholder>
                <w:docPart w:val="30D53845C81A430BACF7EEEED31117C3"/>
              </w:placeholder>
              <w:temporary/>
              <w:showingPlcHdr/>
              <w15:appearance w15:val="hidden"/>
            </w:sdtPr>
            <w:sdtContent>
              <w:p w14:paraId="56E4F84D" w14:textId="77777777" w:rsidR="004D3011" w:rsidRPr="00DA230E" w:rsidRDefault="004D3011" w:rsidP="004D3011">
                <w:pPr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Hobby no. 4</w:t>
                </w:r>
              </w:p>
            </w:sdtContent>
          </w:sdt>
        </w:tc>
        <w:tc>
          <w:tcPr>
            <w:tcW w:w="720" w:type="dxa"/>
          </w:tcPr>
          <w:p w14:paraId="29169151" w14:textId="77777777" w:rsidR="001B2ABD" w:rsidRPr="00DA230E" w:rsidRDefault="001B2ABD" w:rsidP="000C45FF">
            <w:pPr>
              <w:tabs>
                <w:tab w:val="left" w:pos="990"/>
              </w:tabs>
              <w:rPr>
                <w:lang w:val="en-GB"/>
              </w:rPr>
            </w:pPr>
          </w:p>
        </w:tc>
        <w:tc>
          <w:tcPr>
            <w:tcW w:w="6170" w:type="dxa"/>
          </w:tcPr>
          <w:sdt>
            <w:sdtPr>
              <w:rPr>
                <w:lang w:val="en-GB"/>
              </w:rPr>
              <w:id w:val="1049110328"/>
              <w:placeholder>
                <w:docPart w:val="5987428D02CE42FEB949322089E9DFB9"/>
              </w:placeholder>
              <w:temporary/>
              <w:showingPlcHdr/>
              <w15:appearance w15:val="hidden"/>
            </w:sdtPr>
            <w:sdtContent>
              <w:p w14:paraId="61D1A71E" w14:textId="77777777" w:rsidR="001B2ABD" w:rsidRPr="00DA230E" w:rsidRDefault="00E25A26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EDUCATION</w:t>
                </w:r>
              </w:p>
            </w:sdtContent>
          </w:sdt>
          <w:p w14:paraId="26F7DA86" w14:textId="77777777" w:rsidR="001A67A1" w:rsidRPr="001A67A1" w:rsidRDefault="001A67A1" w:rsidP="001A67A1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</w:pPr>
            <w:r w:rsidRPr="001A67A1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  <w:t>Bachelor of Science in Computer Science</w:t>
            </w:r>
          </w:p>
          <w:p w14:paraId="0D86FEE1" w14:textId="77777777" w:rsidR="001A67A1" w:rsidRPr="001A67A1" w:rsidRDefault="001A67A1" w:rsidP="001A67A1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</w:pPr>
            <w:r w:rsidRPr="001A67A1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  <w:t>University of Manchester, Manchester, England (2018-2021)</w:t>
            </w:r>
          </w:p>
          <w:p w14:paraId="0EECBA0F" w14:textId="77777777" w:rsidR="001A67A1" w:rsidRPr="001A67A1" w:rsidRDefault="001A67A1" w:rsidP="001A67A1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</w:pPr>
            <w:r w:rsidRPr="001A67A1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  <w:t>Coursework included Data Structures, Algorithms, Computer Networks, Database Systems, and Web Development.</w:t>
            </w:r>
          </w:p>
          <w:p w14:paraId="2AAA8D65" w14:textId="77777777" w:rsidR="001A67A1" w:rsidRPr="001A67A1" w:rsidRDefault="001A67A1" w:rsidP="001A67A1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</w:pPr>
            <w:r w:rsidRPr="001A67A1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  <w:t>Achieved a First-Class Honours degree with a GPA of 3.9/4.0, winning the Best Student in Computer Science award for academic excellence.</w:t>
            </w:r>
          </w:p>
          <w:p w14:paraId="6BFF1B27" w14:textId="77777777" w:rsidR="001A67A1" w:rsidRPr="001A67A1" w:rsidRDefault="001A67A1" w:rsidP="001A67A1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</w:pPr>
            <w:r w:rsidRPr="001A67A1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  <w:t>A-Levels</w:t>
            </w:r>
          </w:p>
          <w:p w14:paraId="34C1A19A" w14:textId="77777777" w:rsidR="001A67A1" w:rsidRPr="001A67A1" w:rsidRDefault="001A67A1" w:rsidP="001A67A1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</w:pPr>
            <w:r w:rsidRPr="001A67A1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  <w:t>Birkbeck College, London, England (2015-2016)</w:t>
            </w:r>
          </w:p>
          <w:p w14:paraId="0361634C" w14:textId="77777777" w:rsidR="001A67A1" w:rsidRPr="001A67A1" w:rsidRDefault="001A67A1" w:rsidP="001A67A1">
            <w:pPr>
              <w:pStyle w:val="Heading2"/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</w:pPr>
            <w:r w:rsidRPr="001A67A1">
              <w:rPr>
                <w:rFonts w:asciiTheme="minorHAnsi" w:eastAsiaTheme="minorEastAsia" w:hAnsiTheme="minorHAnsi" w:cstheme="minorBidi"/>
                <w:bCs w:val="0"/>
                <w:caps w:val="0"/>
                <w:sz w:val="18"/>
                <w:szCs w:val="22"/>
                <w:lang w:val="en-GB"/>
              </w:rPr>
              <w:t>Studied Computer Science, Mathematics, and Business Studies.</w:t>
            </w:r>
          </w:p>
          <w:p w14:paraId="0D9567D9" w14:textId="77777777" w:rsidR="001A67A1" w:rsidRDefault="001A67A1" w:rsidP="001A67A1">
            <w:pPr>
              <w:rPr>
                <w:lang w:val="en-GB"/>
              </w:rPr>
            </w:pPr>
            <w:r w:rsidRPr="001A67A1">
              <w:rPr>
                <w:lang w:val="en-GB"/>
              </w:rPr>
              <w:t>Achieved excellent grades in all subjects, including a grade A* in Mathematics.</w:t>
            </w:r>
          </w:p>
          <w:sdt>
            <w:sdtPr>
              <w:rPr>
                <w:lang w:val="en-GB"/>
              </w:rPr>
              <w:id w:val="1001553383"/>
              <w:placeholder>
                <w:docPart w:val="F1D87FB2495F43DC9625F225F6780150"/>
              </w:placeholder>
              <w:temporary/>
              <w:showingPlcHdr/>
              <w15:appearance w15:val="hidden"/>
            </w:sdtPr>
            <w:sdtContent>
              <w:p w14:paraId="48F69CAD" w14:textId="77777777" w:rsidR="00036450" w:rsidRPr="00DA230E" w:rsidRDefault="00036450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lang w:val="en-GB" w:bidi="en-GB"/>
                  </w:rPr>
                  <w:t>WORK EXPERIENCE</w:t>
                </w:r>
              </w:p>
            </w:sdtContent>
          </w:sdt>
          <w:p w14:paraId="41E7E2DA" w14:textId="77777777" w:rsidR="001A67A1" w:rsidRPr="001A67A1" w:rsidRDefault="001A67A1" w:rsidP="001A67A1">
            <w:pPr>
              <w:rPr>
                <w:lang w:val="en-GB"/>
              </w:rPr>
            </w:pPr>
            <w:r w:rsidRPr="001A67A1">
              <w:rPr>
                <w:lang w:val="en-GB"/>
              </w:rPr>
              <w:t>Senior Software Developer</w:t>
            </w:r>
          </w:p>
          <w:p w14:paraId="77F69956" w14:textId="77777777" w:rsidR="001A67A1" w:rsidRPr="001A67A1" w:rsidRDefault="001A67A1" w:rsidP="001A67A1">
            <w:pPr>
              <w:rPr>
                <w:lang w:val="en-GB"/>
              </w:rPr>
            </w:pPr>
            <w:r w:rsidRPr="001A67A1">
              <w:rPr>
                <w:lang w:val="en-GB"/>
              </w:rPr>
              <w:t>Apex Software Solutions, London, UK (2021-Present)</w:t>
            </w:r>
          </w:p>
          <w:p w14:paraId="4A6577C5" w14:textId="77777777" w:rsidR="001A67A1" w:rsidRPr="001A67A1" w:rsidRDefault="001A67A1" w:rsidP="001A67A1">
            <w:pPr>
              <w:rPr>
                <w:lang w:val="en-GB"/>
              </w:rPr>
            </w:pPr>
            <w:r w:rsidRPr="001A67A1">
              <w:rPr>
                <w:lang w:val="en-GB"/>
              </w:rPr>
              <w:t>Developed multiple features for our flagship e-commerce platform using C#, ASP.NET Core, and Microsoft SQL Server.</w:t>
            </w:r>
          </w:p>
          <w:p w14:paraId="31B0A067" w14:textId="77777777" w:rsidR="001A67A1" w:rsidRPr="001A67A1" w:rsidRDefault="001A67A1" w:rsidP="001A67A1">
            <w:pPr>
              <w:rPr>
                <w:lang w:val="en-GB"/>
              </w:rPr>
            </w:pPr>
            <w:r w:rsidRPr="001A67A1">
              <w:rPr>
                <w:lang w:val="en-GB"/>
              </w:rPr>
              <w:t>Improved code quality and reduced bugs by 30% through extensive refactoring and testing.</w:t>
            </w:r>
          </w:p>
          <w:p w14:paraId="60064F1B" w14:textId="77777777" w:rsidR="001A67A1" w:rsidRPr="001A67A1" w:rsidRDefault="001A67A1" w:rsidP="001A67A1">
            <w:pPr>
              <w:rPr>
                <w:lang w:val="en-GB"/>
              </w:rPr>
            </w:pPr>
            <w:r w:rsidRPr="001A67A1">
              <w:rPr>
                <w:lang w:val="en-GB"/>
              </w:rPr>
              <w:t>Junior Software Developer</w:t>
            </w:r>
          </w:p>
          <w:p w14:paraId="6D15A7C8" w14:textId="77777777" w:rsidR="001A67A1" w:rsidRPr="001A67A1" w:rsidRDefault="001A67A1" w:rsidP="001A67A1">
            <w:pPr>
              <w:rPr>
                <w:lang w:val="en-GB"/>
              </w:rPr>
            </w:pPr>
            <w:proofErr w:type="spellStart"/>
            <w:r w:rsidRPr="001A67A1">
              <w:rPr>
                <w:lang w:val="en-GB"/>
              </w:rPr>
              <w:t>BlueByte</w:t>
            </w:r>
            <w:proofErr w:type="spellEnd"/>
            <w:r w:rsidRPr="001A67A1">
              <w:rPr>
                <w:lang w:val="en-GB"/>
              </w:rPr>
              <w:t xml:space="preserve"> Technologies, London, UK (2019-2021)</w:t>
            </w:r>
          </w:p>
          <w:p w14:paraId="72D28FDA" w14:textId="77777777" w:rsidR="001A67A1" w:rsidRPr="001A67A1" w:rsidRDefault="001A67A1" w:rsidP="001A67A1">
            <w:pPr>
              <w:rPr>
                <w:lang w:val="en-GB"/>
              </w:rPr>
            </w:pPr>
            <w:r w:rsidRPr="001A67A1">
              <w:rPr>
                <w:lang w:val="en-GB"/>
              </w:rPr>
              <w:t>Contributed to the development of multiple software applications using C# and .NET Framework.</w:t>
            </w:r>
          </w:p>
          <w:p w14:paraId="718DE42A" w14:textId="12E58320" w:rsidR="004D3011" w:rsidRPr="00DA230E" w:rsidRDefault="001A67A1" w:rsidP="001A67A1">
            <w:pPr>
              <w:rPr>
                <w:lang w:val="en-GB"/>
              </w:rPr>
            </w:pPr>
            <w:r w:rsidRPr="001A67A1">
              <w:rPr>
                <w:lang w:val="en-GB"/>
              </w:rPr>
              <w:t>Assisted in debugging and resolving critical issues that resulted in a 25% increase in application uptime.</w:t>
            </w:r>
          </w:p>
          <w:sdt>
            <w:sdtPr>
              <w:rPr>
                <w:lang w:val="en-GB"/>
              </w:rPr>
              <w:id w:val="1669594239"/>
              <w:placeholder>
                <w:docPart w:val="401212D6B9DF4FA7B38BB879EE388EA1"/>
              </w:placeholder>
              <w:temporary/>
              <w:showingPlcHdr/>
              <w15:appearance w15:val="hidden"/>
            </w:sdtPr>
            <w:sdtContent>
              <w:p w14:paraId="6B772407" w14:textId="77777777" w:rsidR="00036450" w:rsidRPr="00DA230E" w:rsidRDefault="00180329" w:rsidP="00036450">
                <w:pPr>
                  <w:pStyle w:val="Heading2"/>
                  <w:rPr>
                    <w:lang w:val="en-GB"/>
                  </w:rPr>
                </w:pPr>
                <w:r w:rsidRPr="00DA230E">
                  <w:rPr>
                    <w:rStyle w:val="Heading2Char"/>
                    <w:b/>
                    <w:lang w:val="en-GB" w:bidi="en-GB"/>
                  </w:rPr>
                  <w:t>SKILLS</w:t>
                </w:r>
              </w:p>
            </w:sdtContent>
          </w:sdt>
          <w:p w14:paraId="54AE1BA6" w14:textId="77777777" w:rsidR="00036450" w:rsidRPr="00DA230E" w:rsidRDefault="00112054" w:rsidP="004D3011">
            <w:pPr>
              <w:rPr>
                <w:color w:val="FFFFFF" w:themeColor="background1"/>
                <w:lang w:val="en-GB"/>
              </w:rPr>
            </w:pPr>
            <w:r w:rsidRPr="00DA230E">
              <w:rPr>
                <w:noProof/>
                <w:color w:val="000000" w:themeColor="text1"/>
                <w:lang w:val="en-GB" w:bidi="en-GB"/>
              </w:rPr>
              <w:drawing>
                <wp:inline distT="0" distB="0" distL="0" distR="0" wp14:anchorId="2EE59B90" wp14:editId="398DA360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3F890525" w14:textId="77777777" w:rsidR="00000000" w:rsidRPr="00DA230E" w:rsidRDefault="00000000" w:rsidP="000C45FF">
      <w:pPr>
        <w:tabs>
          <w:tab w:val="left" w:pos="990"/>
        </w:tabs>
        <w:rPr>
          <w:lang w:val="en-GB"/>
        </w:rPr>
      </w:pPr>
    </w:p>
    <w:sectPr w:rsidR="0043117B" w:rsidRPr="00DA230E" w:rsidSect="00CD7668">
      <w:headerReference w:type="default" r:id="rId14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642FC" w14:textId="77777777" w:rsidR="00D53304" w:rsidRDefault="00D53304" w:rsidP="000C45FF">
      <w:r>
        <w:separator/>
      </w:r>
    </w:p>
  </w:endnote>
  <w:endnote w:type="continuationSeparator" w:id="0">
    <w:p w14:paraId="60AF3902" w14:textId="77777777" w:rsidR="00D53304" w:rsidRDefault="00D5330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BEEE0" w14:textId="77777777" w:rsidR="00D53304" w:rsidRDefault="00D53304" w:rsidP="000C45FF">
      <w:r>
        <w:separator/>
      </w:r>
    </w:p>
  </w:footnote>
  <w:footnote w:type="continuationSeparator" w:id="0">
    <w:p w14:paraId="3B68F0EC" w14:textId="77777777" w:rsidR="00D53304" w:rsidRDefault="00D5330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08DB3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5E7EC8E0" wp14:editId="40ED1F5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71FDB"/>
    <w:multiLevelType w:val="multilevel"/>
    <w:tmpl w:val="864C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275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A1"/>
    <w:rsid w:val="000023DD"/>
    <w:rsid w:val="00036450"/>
    <w:rsid w:val="000C45FF"/>
    <w:rsid w:val="000E3FD1"/>
    <w:rsid w:val="00112054"/>
    <w:rsid w:val="001525E1"/>
    <w:rsid w:val="00180329"/>
    <w:rsid w:val="0019001F"/>
    <w:rsid w:val="001A67A1"/>
    <w:rsid w:val="001A74A5"/>
    <w:rsid w:val="001B2ABD"/>
    <w:rsid w:val="001E0391"/>
    <w:rsid w:val="001E1759"/>
    <w:rsid w:val="001F1ECC"/>
    <w:rsid w:val="002400EB"/>
    <w:rsid w:val="00256CF7"/>
    <w:rsid w:val="00295F02"/>
    <w:rsid w:val="002F6077"/>
    <w:rsid w:val="0030481B"/>
    <w:rsid w:val="0037121F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867A0"/>
    <w:rsid w:val="007927F5"/>
    <w:rsid w:val="00802CA0"/>
    <w:rsid w:val="009742BE"/>
    <w:rsid w:val="009A016A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D7668"/>
    <w:rsid w:val="00D2522B"/>
    <w:rsid w:val="00D53304"/>
    <w:rsid w:val="00D5459D"/>
    <w:rsid w:val="00DA230E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04059"/>
  <w14:defaultImageDpi w14:val="32767"/>
  <w15:chartTrackingRefBased/>
  <w15:docId w15:val="{30D25E01-A397-481D-80E2-5B11B42C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mailgoeshere@example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sdn\AppData\Local\Microsoft\Office\16.0\DTS\en-GB%7bEE501B67-3891-4950-86DA-186CC32E7A10%7d\%7bA9CA7025-F42F-4D4B-85F9-66408298B840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C8023DD2A64CD1B9EF78745FCED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1146-86FD-43AF-B444-3F82E1A2EDF4}"/>
      </w:docPartPr>
      <w:docPartBody>
        <w:p w:rsidR="00000000" w:rsidRDefault="00000000">
          <w:pPr>
            <w:pStyle w:val="FDC8023DD2A64CD1B9EF78745FCED644"/>
          </w:pPr>
          <w:r w:rsidRPr="00DA230E">
            <w:rPr>
              <w:lang w:bidi="en-GB"/>
            </w:rPr>
            <w:t>Profile</w:t>
          </w:r>
        </w:p>
      </w:docPartBody>
    </w:docPart>
    <w:docPart>
      <w:docPartPr>
        <w:name w:val="7E0B7019CB184FC6AC6169BE8DAD2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75CF4-6B8E-4C25-9987-8C72997B22E5}"/>
      </w:docPartPr>
      <w:docPartBody>
        <w:p w:rsidR="00000000" w:rsidRDefault="00000000">
          <w:pPr>
            <w:pStyle w:val="7E0B7019CB184FC6AC6169BE8DAD27F9"/>
          </w:pPr>
          <w:r w:rsidRPr="00DA230E">
            <w:rPr>
              <w:lang w:bidi="en-GB"/>
            </w:rPr>
            <w:t>CONTACT</w:t>
          </w:r>
        </w:p>
      </w:docPartBody>
    </w:docPart>
    <w:docPart>
      <w:docPartPr>
        <w:name w:val="B21BEC8DA8EA4E98BBAF38D3029FF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8602-F046-4264-A843-FC6394C8FF97}"/>
      </w:docPartPr>
      <w:docPartBody>
        <w:p w:rsidR="00000000" w:rsidRDefault="00000000">
          <w:pPr>
            <w:pStyle w:val="B21BEC8DA8EA4E98BBAF38D3029FF465"/>
          </w:pPr>
          <w:r w:rsidRPr="00DA230E">
            <w:rPr>
              <w:lang w:bidi="en-GB"/>
            </w:rPr>
            <w:t>PHONE NUMBER:</w:t>
          </w:r>
        </w:p>
      </w:docPartBody>
    </w:docPart>
    <w:docPart>
      <w:docPartPr>
        <w:name w:val="F5A9D410F0DA4EB59F183843E306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D3B97-AC27-4331-B25B-D35EA4B2DC14}"/>
      </w:docPartPr>
      <w:docPartBody>
        <w:p w:rsidR="00000000" w:rsidRDefault="00000000">
          <w:pPr>
            <w:pStyle w:val="F5A9D410F0DA4EB59F183843E306E3C4"/>
          </w:pPr>
          <w:r w:rsidRPr="00DA230E">
            <w:rPr>
              <w:lang w:bidi="en-GB"/>
            </w:rPr>
            <w:t>+678 555 0103</w:t>
          </w:r>
        </w:p>
      </w:docPartBody>
    </w:docPart>
    <w:docPart>
      <w:docPartPr>
        <w:name w:val="346CC5085E2A45B1A69FAEFEDD35A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00C1-9142-43D2-9152-4781783CD14F}"/>
      </w:docPartPr>
      <w:docPartBody>
        <w:p w:rsidR="00000000" w:rsidRDefault="00000000">
          <w:pPr>
            <w:pStyle w:val="346CC5085E2A45B1A69FAEFEDD35A83B"/>
          </w:pPr>
          <w:r w:rsidRPr="00DA230E">
            <w:rPr>
              <w:lang w:bidi="en-GB"/>
            </w:rPr>
            <w:t>WEBSITE:</w:t>
          </w:r>
        </w:p>
      </w:docPartBody>
    </w:docPart>
    <w:docPart>
      <w:docPartPr>
        <w:name w:val="7BA69D149CB94684890EADA157586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09687-466B-4756-8679-59BC70EFD4DF}"/>
      </w:docPartPr>
      <w:docPartBody>
        <w:p w:rsidR="00000000" w:rsidRDefault="00000000">
          <w:pPr>
            <w:pStyle w:val="7BA69D149CB94684890EADA157586509"/>
          </w:pPr>
          <w:r w:rsidRPr="00DA230E">
            <w:rPr>
              <w:lang w:bidi="en-GB"/>
            </w:rPr>
            <w:t>EMAIL ADDRESS:</w:t>
          </w:r>
        </w:p>
      </w:docPartBody>
    </w:docPart>
    <w:docPart>
      <w:docPartPr>
        <w:name w:val="887ECEE35CCD453DB68A3FD17F2FD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5F051-B12A-4D7B-BC08-082BC83AB3A1}"/>
      </w:docPartPr>
      <w:docPartBody>
        <w:p w:rsidR="00000000" w:rsidRDefault="00000000">
          <w:pPr>
            <w:pStyle w:val="887ECEE35CCD453DB68A3FD17F2FDDB9"/>
          </w:pPr>
          <w:r w:rsidRPr="00DA230E">
            <w:rPr>
              <w:rStyle w:val="Hyperlink"/>
              <w:lang w:bidi="en-GB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6967B8D78BC5472EA7F64278FA9E6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D1364-2F5F-43D0-AE40-0E50F11A2F89}"/>
      </w:docPartPr>
      <w:docPartBody>
        <w:p w:rsidR="00000000" w:rsidRDefault="00000000">
          <w:pPr>
            <w:pStyle w:val="6967B8D78BC5472EA7F64278FA9E6335"/>
          </w:pPr>
          <w:r w:rsidRPr="00DA230E">
            <w:rPr>
              <w:lang w:bidi="en-GB"/>
            </w:rPr>
            <w:t>HOBBIES</w:t>
          </w:r>
        </w:p>
      </w:docPartBody>
    </w:docPart>
    <w:docPart>
      <w:docPartPr>
        <w:name w:val="BF9DB083E7624A0FA4C30E0EB2190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760CA-E3F5-4EF4-98E1-8E2FEABF5333}"/>
      </w:docPartPr>
      <w:docPartBody>
        <w:p w:rsidR="00000000" w:rsidRDefault="00000000">
          <w:pPr>
            <w:pStyle w:val="BF9DB083E7624A0FA4C30E0EB21903CF"/>
          </w:pPr>
          <w:r w:rsidRPr="00DA230E">
            <w:rPr>
              <w:lang w:bidi="en-GB"/>
            </w:rPr>
            <w:t>Hobby no. 1</w:t>
          </w:r>
        </w:p>
      </w:docPartBody>
    </w:docPart>
    <w:docPart>
      <w:docPartPr>
        <w:name w:val="18E66FA513DC46C9884A4EA7EC85E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FF712-9276-4048-8B44-ADF275A6CFF9}"/>
      </w:docPartPr>
      <w:docPartBody>
        <w:p w:rsidR="00000000" w:rsidRDefault="00000000">
          <w:pPr>
            <w:pStyle w:val="18E66FA513DC46C9884A4EA7EC85E5D9"/>
          </w:pPr>
          <w:r w:rsidRPr="00DA230E">
            <w:rPr>
              <w:lang w:bidi="en-GB"/>
            </w:rPr>
            <w:t>Hobby no. 2</w:t>
          </w:r>
        </w:p>
      </w:docPartBody>
    </w:docPart>
    <w:docPart>
      <w:docPartPr>
        <w:name w:val="A238974338BA40CFB3DB6B2969690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41A8F-C7E5-417D-9DF7-82073ACAD678}"/>
      </w:docPartPr>
      <w:docPartBody>
        <w:p w:rsidR="00000000" w:rsidRDefault="00000000">
          <w:pPr>
            <w:pStyle w:val="A238974338BA40CFB3DB6B296969094D"/>
          </w:pPr>
          <w:r w:rsidRPr="00DA230E">
            <w:rPr>
              <w:lang w:bidi="en-GB"/>
            </w:rPr>
            <w:t>Hobby no. 3</w:t>
          </w:r>
        </w:p>
      </w:docPartBody>
    </w:docPart>
    <w:docPart>
      <w:docPartPr>
        <w:name w:val="30D53845C81A430BACF7EEEED3111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9CE99-2965-40D2-976A-4EA74C380506}"/>
      </w:docPartPr>
      <w:docPartBody>
        <w:p w:rsidR="00000000" w:rsidRDefault="00000000">
          <w:pPr>
            <w:pStyle w:val="30D53845C81A430BACF7EEEED31117C3"/>
          </w:pPr>
          <w:r w:rsidRPr="00DA230E">
            <w:rPr>
              <w:lang w:bidi="en-GB"/>
            </w:rPr>
            <w:t>Hobby no. 4</w:t>
          </w:r>
        </w:p>
      </w:docPartBody>
    </w:docPart>
    <w:docPart>
      <w:docPartPr>
        <w:name w:val="5987428D02CE42FEB949322089E9D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3403E-B548-4A68-A275-1A36AB470D15}"/>
      </w:docPartPr>
      <w:docPartBody>
        <w:p w:rsidR="00000000" w:rsidRDefault="00000000">
          <w:pPr>
            <w:pStyle w:val="5987428D02CE42FEB949322089E9DFB9"/>
          </w:pPr>
          <w:r w:rsidRPr="00DA230E">
            <w:rPr>
              <w:lang w:bidi="en-GB"/>
            </w:rPr>
            <w:t>EDUCATION</w:t>
          </w:r>
        </w:p>
      </w:docPartBody>
    </w:docPart>
    <w:docPart>
      <w:docPartPr>
        <w:name w:val="F1D87FB2495F43DC9625F225F6780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30EB3-584E-4C81-96C6-57FBBA9772F2}"/>
      </w:docPartPr>
      <w:docPartBody>
        <w:p w:rsidR="00000000" w:rsidRDefault="00000000">
          <w:pPr>
            <w:pStyle w:val="F1D87FB2495F43DC9625F225F6780150"/>
          </w:pPr>
          <w:r w:rsidRPr="00DA230E">
            <w:rPr>
              <w:lang w:bidi="en-GB"/>
            </w:rPr>
            <w:t>WORK EXPERIENCE</w:t>
          </w:r>
        </w:p>
      </w:docPartBody>
    </w:docPart>
    <w:docPart>
      <w:docPartPr>
        <w:name w:val="401212D6B9DF4FA7B38BB879EE388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2286C-E138-4879-8E11-1AFE80119A3B}"/>
      </w:docPartPr>
      <w:docPartBody>
        <w:p w:rsidR="00000000" w:rsidRDefault="00000000">
          <w:pPr>
            <w:pStyle w:val="401212D6B9DF4FA7B38BB879EE388EA1"/>
          </w:pPr>
          <w:r w:rsidRPr="00DA230E">
            <w:rPr>
              <w:rStyle w:val="Heading2Char"/>
              <w:lang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5A"/>
    <w:rsid w:val="002F6077"/>
    <w:rsid w:val="007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8253272D004E3F9881BED0443F1ECD">
    <w:name w:val="C88253272D004E3F9881BED0443F1ECD"/>
  </w:style>
  <w:style w:type="paragraph" w:customStyle="1" w:styleId="FCBE377C5E6347D7B840CE6513DCD09D">
    <w:name w:val="FCBE377C5E6347D7B840CE6513DCD09D"/>
  </w:style>
  <w:style w:type="paragraph" w:customStyle="1" w:styleId="FDC8023DD2A64CD1B9EF78745FCED644">
    <w:name w:val="FDC8023DD2A64CD1B9EF78745FCED644"/>
  </w:style>
  <w:style w:type="paragraph" w:customStyle="1" w:styleId="5F92D505802148C9B96908AD66643DF9">
    <w:name w:val="5F92D505802148C9B96908AD66643DF9"/>
  </w:style>
  <w:style w:type="paragraph" w:customStyle="1" w:styleId="7E0B7019CB184FC6AC6169BE8DAD27F9">
    <w:name w:val="7E0B7019CB184FC6AC6169BE8DAD27F9"/>
  </w:style>
  <w:style w:type="paragraph" w:customStyle="1" w:styleId="B21BEC8DA8EA4E98BBAF38D3029FF465">
    <w:name w:val="B21BEC8DA8EA4E98BBAF38D3029FF465"/>
  </w:style>
  <w:style w:type="paragraph" w:customStyle="1" w:styleId="F5A9D410F0DA4EB59F183843E306E3C4">
    <w:name w:val="F5A9D410F0DA4EB59F183843E306E3C4"/>
  </w:style>
  <w:style w:type="paragraph" w:customStyle="1" w:styleId="346CC5085E2A45B1A69FAEFEDD35A83B">
    <w:name w:val="346CC5085E2A45B1A69FAEFEDD35A83B"/>
  </w:style>
  <w:style w:type="paragraph" w:customStyle="1" w:styleId="796440E90DCB4FDB8C46424A002175B8">
    <w:name w:val="796440E90DCB4FDB8C46424A002175B8"/>
  </w:style>
  <w:style w:type="paragraph" w:customStyle="1" w:styleId="7BA69D149CB94684890EADA157586509">
    <w:name w:val="7BA69D149CB94684890EADA157586509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887ECEE35CCD453DB68A3FD17F2FDDB9">
    <w:name w:val="887ECEE35CCD453DB68A3FD17F2FDDB9"/>
  </w:style>
  <w:style w:type="paragraph" w:customStyle="1" w:styleId="6967B8D78BC5472EA7F64278FA9E6335">
    <w:name w:val="6967B8D78BC5472EA7F64278FA9E6335"/>
  </w:style>
  <w:style w:type="paragraph" w:customStyle="1" w:styleId="BF9DB083E7624A0FA4C30E0EB21903CF">
    <w:name w:val="BF9DB083E7624A0FA4C30E0EB21903CF"/>
  </w:style>
  <w:style w:type="paragraph" w:customStyle="1" w:styleId="18E66FA513DC46C9884A4EA7EC85E5D9">
    <w:name w:val="18E66FA513DC46C9884A4EA7EC85E5D9"/>
  </w:style>
  <w:style w:type="paragraph" w:customStyle="1" w:styleId="A238974338BA40CFB3DB6B296969094D">
    <w:name w:val="A238974338BA40CFB3DB6B296969094D"/>
  </w:style>
  <w:style w:type="paragraph" w:customStyle="1" w:styleId="30D53845C81A430BACF7EEEED31117C3">
    <w:name w:val="30D53845C81A430BACF7EEEED31117C3"/>
  </w:style>
  <w:style w:type="paragraph" w:customStyle="1" w:styleId="5987428D02CE42FEB949322089E9DFB9">
    <w:name w:val="5987428D02CE42FEB949322089E9DFB9"/>
  </w:style>
  <w:style w:type="paragraph" w:customStyle="1" w:styleId="583815FCFCFD4AF98DD6E36FE332B037">
    <w:name w:val="583815FCFCFD4AF98DD6E36FE332B037"/>
  </w:style>
  <w:style w:type="paragraph" w:customStyle="1" w:styleId="077E8D4A1C254F1897FABE7E79EA25BD">
    <w:name w:val="077E8D4A1C254F1897FABE7E79EA25BD"/>
  </w:style>
  <w:style w:type="paragraph" w:customStyle="1" w:styleId="146DBBF70ABF4E81929BC627CC44E8BE">
    <w:name w:val="146DBBF70ABF4E81929BC627CC44E8BE"/>
  </w:style>
  <w:style w:type="paragraph" w:customStyle="1" w:styleId="1BBA32D32E584B09BF4446E731468AFA">
    <w:name w:val="1BBA32D32E584B09BF4446E731468AFA"/>
  </w:style>
  <w:style w:type="paragraph" w:customStyle="1" w:styleId="C7C6EC3A784543E780EA96B50986AD4D">
    <w:name w:val="C7C6EC3A784543E780EA96B50986AD4D"/>
  </w:style>
  <w:style w:type="paragraph" w:customStyle="1" w:styleId="DBE8B4ADDE984259AA234B24C20883FB">
    <w:name w:val="DBE8B4ADDE984259AA234B24C20883FB"/>
  </w:style>
  <w:style w:type="paragraph" w:customStyle="1" w:styleId="5767FB53226E44479179AE605617E42A">
    <w:name w:val="5767FB53226E44479179AE605617E42A"/>
  </w:style>
  <w:style w:type="paragraph" w:customStyle="1" w:styleId="F1D87FB2495F43DC9625F225F6780150">
    <w:name w:val="F1D87FB2495F43DC9625F225F6780150"/>
  </w:style>
  <w:style w:type="paragraph" w:customStyle="1" w:styleId="A28830CBB861450381DA1D26C3B23B09">
    <w:name w:val="A28830CBB861450381DA1D26C3B23B09"/>
  </w:style>
  <w:style w:type="paragraph" w:customStyle="1" w:styleId="F0346613440B47C68075C10CD70F9FC0">
    <w:name w:val="F0346613440B47C68075C10CD70F9FC0"/>
  </w:style>
  <w:style w:type="paragraph" w:customStyle="1" w:styleId="2AF7DE7BD4E94D0AB815E757538FC754">
    <w:name w:val="2AF7DE7BD4E94D0AB815E757538FC754"/>
  </w:style>
  <w:style w:type="paragraph" w:customStyle="1" w:styleId="B49C36BDE8E64D568AC7137CEA5A0614">
    <w:name w:val="B49C36BDE8E64D568AC7137CEA5A0614"/>
  </w:style>
  <w:style w:type="paragraph" w:customStyle="1" w:styleId="47BECB8C69FC488F9DCF903EBA7F44D2">
    <w:name w:val="47BECB8C69FC488F9DCF903EBA7F44D2"/>
  </w:style>
  <w:style w:type="paragraph" w:customStyle="1" w:styleId="86E6E2DDAD4F4279808CB7F4E951BB25">
    <w:name w:val="86E6E2DDAD4F4279808CB7F4E951BB25"/>
  </w:style>
  <w:style w:type="paragraph" w:customStyle="1" w:styleId="DDE3844B6ECB4268AFDD6CEB2FB9831A">
    <w:name w:val="DDE3844B6ECB4268AFDD6CEB2FB9831A"/>
  </w:style>
  <w:style w:type="paragraph" w:customStyle="1" w:styleId="CE60E1D9467042D4B909D74919E1F71D">
    <w:name w:val="CE60E1D9467042D4B909D74919E1F71D"/>
  </w:style>
  <w:style w:type="paragraph" w:customStyle="1" w:styleId="531BB590660D4C99801CDB58E44F73A8">
    <w:name w:val="531BB590660D4C99801CDB58E44F73A8"/>
  </w:style>
  <w:style w:type="paragraph" w:customStyle="1" w:styleId="E4D5633113634DC3AE9A8B62552E3D74">
    <w:name w:val="E4D5633113634DC3AE9A8B62552E3D74"/>
  </w:style>
  <w:style w:type="paragraph" w:customStyle="1" w:styleId="8018FEAC512E43FDA3E54718ACB47825">
    <w:name w:val="8018FEAC512E43FDA3E54718ACB47825"/>
  </w:style>
  <w:style w:type="paragraph" w:customStyle="1" w:styleId="5AA6794AB48D475EBA5BB38337D274A0">
    <w:name w:val="5AA6794AB48D475EBA5BB38337D274A0"/>
  </w:style>
  <w:style w:type="paragraph" w:customStyle="1" w:styleId="F5837F713E704B4B8994F37E3397E604">
    <w:name w:val="F5837F713E704B4B8994F37E3397E604"/>
  </w:style>
  <w:style w:type="paragraph" w:customStyle="1" w:styleId="68B6132A84AB41C39B3F4D0BC24C1C1A">
    <w:name w:val="68B6132A84AB41C39B3F4D0BC24C1C1A"/>
  </w:style>
  <w:style w:type="paragraph" w:customStyle="1" w:styleId="0BC221498D274C7DBA1281B987F901B2">
    <w:name w:val="0BC221498D274C7DBA1281B987F901B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01212D6B9DF4FA7B38BB879EE388EA1">
    <w:name w:val="401212D6B9DF4FA7B38BB879EE388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{A9CA7025-F42F-4D4B-85F9-66408298B840}tf00546271_win32.dotx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2</cp:revision>
  <cp:lastPrinted>2024-11-22T05:04:00Z</cp:lastPrinted>
  <dcterms:created xsi:type="dcterms:W3CDTF">2024-11-23T09:49:00Z</dcterms:created>
  <dcterms:modified xsi:type="dcterms:W3CDTF">2024-11-23T09:49:00Z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